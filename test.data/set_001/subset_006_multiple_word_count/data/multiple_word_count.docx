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rPr>
        <w:id w:val="-240795504"/>
        <w:docPartObj>
          <w:docPartGallery w:val="Cover Pages"/>
          <w:docPartUnique/>
        </w:docPartObj>
      </w:sdtPr>
      <w:sdtEndPr>
        <w:rPr>
          <w:kern w:val="0"/>
          <w:sz w:val="56"/>
        </w:rPr>
      </w:sdtEndPr>
      <w:sdtContent>
        <w:p w14:paraId="64748C10" w14:textId="77777777" w:rsidR="00E520D5" w:rsidRDefault="00E520D5">
          <w:pPr>
            <w:rPr>
              <w:kern w:val="28"/>
            </w:rPr>
          </w:pPr>
        </w:p>
        <w:p w14:paraId="662E40BD" w14:textId="77777777" w:rsidR="00E520D5" w:rsidRDefault="008F6BD7">
          <w:pPr>
            <w:spacing w:line="276" w:lineRule="auto"/>
            <w:rPr>
              <w:rFonts w:asciiTheme="majorHAnsi" w:eastAsiaTheme="majorEastAsia" w:hAnsiTheme="majorHAnsi" w:cstheme="majorBidi"/>
              <w:caps/>
              <w:color w:val="000000" w:themeColor="text1"/>
              <w:spacing w:val="-20"/>
              <w:kern w:val="28"/>
              <w:sz w:val="56"/>
              <w:szCs w:val="52"/>
            </w:rPr>
          </w:pPr>
          <w:r>
            <w:rPr>
              <w:noProof/>
              <w:lang w:val="en-GB" w:eastAsia="en-GB"/>
            </w:rPr>
            <mc:AlternateContent>
              <mc:Choice Requires="wps">
                <w:drawing>
                  <wp:anchor distT="0" distB="0" distL="114300" distR="114300" simplePos="0" relativeHeight="251674624" behindDoc="0" locked="0" layoutInCell="1" allowOverlap="1" wp14:anchorId="0A0E7D60" wp14:editId="68EC78D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14E9B" w14:textId="77777777" w:rsidR="00BC45F0" w:rsidRDefault="00A86D74" w:rsidP="00BC45F0">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045E9A">
                                      <w:t>top</w:t>
                                    </w:r>
                                  </w:sdtContent>
                                </w:sdt>
                                <w:r w:rsidR="00BC45F0">
                                  <w:t xml:space="preserve"> </w:t>
                                </w:r>
                              </w:p>
                              <w:p w14:paraId="6D818EA3" w14:textId="77777777" w:rsidR="00BC45F0" w:rsidRDefault="00BC45F0" w:rsidP="00BC45F0">
                                <w:pPr>
                                  <w:pStyle w:val="Subtitle"/>
                                </w:pPr>
                                <w:r>
                                  <w:t>Facilisis gravida neque convallis a cras semper auctor neque vitae. Ullamcorper morbi tincidunt ornare massa eget egestas purus viverra accumsan. Sit amet purus gravida quis blandit turpis cursus in. Magnis dis parturient montes nascetur. Praesent tristique magna sit amet purus gravida quis. Nec dui nunc mattis enim ut tellus elementum sagittis. Gravida cum sociis natoque penatibus et. Porttitor massa id neque aliquam vestibulum morbi blandit cursus. Magna sit amet purus gravida quis. Consectetur a erat nam at lectus urna. Fermentum dui faucibus in ornare quam viverra orci sagittis. Sed nisi lacus sed viverra tellus in. Venenatis tellus in metus vulputate eu scelerisque. Elementum curabitur vitae nunc sed velit.</w:t>
                                </w:r>
                              </w:p>
                              <w:p w14:paraId="1E49E6A6" w14:textId="77777777" w:rsidR="00BC45F0" w:rsidRDefault="00BC45F0" w:rsidP="00BC45F0">
                                <w:pPr>
                                  <w:pStyle w:val="Subtitle"/>
                                </w:pPr>
                              </w:p>
                              <w:p w14:paraId="14222348" w14:textId="77777777" w:rsidR="00BC45F0" w:rsidRDefault="00BC45F0" w:rsidP="00BC45F0">
                                <w:pPr>
                                  <w:pStyle w:val="Subtitle"/>
                                </w:pPr>
                                <w:r>
                                  <w:t>Habitant morbi tristique senectus et. Nec tincidunt praesent semper feugiat nibh sed pulvinar. Posuere lorem ipsum dolor sit amet consectetur adipiscing elit. Iaculis at erat pellentesque adipiscing commodo. Et ligula ullamcorper malesuada proin libero. Sed euismod nisi porta lorem mollis aliquam. Risus commodo viverra maecenas accumsan lacus vel. Mauris pharetra et ultrices neque ornare aenean euismod elementum nisi. Scelerisque purus semper eget duis at tellus at. Ornare lectus sit amet est placerat in egestas erat imperdiet.</w:t>
                                </w:r>
                              </w:p>
                              <w:p w14:paraId="7CB044BD" w14:textId="77777777" w:rsidR="00BC45F0" w:rsidRDefault="00BC45F0" w:rsidP="00BC45F0">
                                <w:pPr>
                                  <w:pStyle w:val="Subtitle"/>
                                </w:pPr>
                              </w:p>
                              <w:p w14:paraId="1EB6CCC6" w14:textId="114A00B9" w:rsidR="00E520D5" w:rsidRDefault="00BC45F0" w:rsidP="00BC45F0">
                                <w:pPr>
                                  <w:pStyle w:val="Subtitle"/>
                                </w:pPr>
                                <w:r>
                                  <w:t>Fermentum leo vel orci porta non. Vel fringilla est ullamcorper eget nulla facilisi etiam. Praesent elementum facilisis leo vel fringilla. Viverra mauris in aliquam sem fringilla ut morbi. Posuere sollicitudin aliquam ultrices sagittis orci a scelerisque purus. Mauris nunc congue nisi vitae suscipit tellus mauris a. Dictum fusce ut placerat orci. Purus ut faucibus pulvinar elementum integer enim neque volutpat ac. Nunc mi ipsum faucibus vitae. Ante metus dictum at tempor commodo ullamcorper a lacus. Consectetur adipiscing elit ut aliquam. Arcu ac tortor dignissim convallis aenean.</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0A0E7D60" id="_x0000_t202" coordsize="21600,21600" o:spt="202" path="m,l,21600r21600,l21600,xe">
                    <v:stroke joinstyle="miter"/>
                    <v:path gradientshapeok="t" o:connecttype="rect"/>
                  </v:shapetype>
                  <v:shape id="Text Box 11" o:spid="_x0000_s1026"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" filled="f" stroked="f">
                    <v:textbox>
                      <w:txbxContent>
                        <w:p w14:paraId="7C914E9B" w14:textId="77777777" w:rsidR="00BC45F0" w:rsidRDefault="00A86D74" w:rsidP="00BC45F0">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045E9A">
                                <w:t>top</w:t>
                              </w:r>
                            </w:sdtContent>
                          </w:sdt>
                          <w:r w:rsidR="00BC45F0">
                            <w:t xml:space="preserve"> </w:t>
                          </w:r>
                        </w:p>
                        <w:p w14:paraId="6D818EA3" w14:textId="77777777" w:rsidR="00BC45F0" w:rsidRDefault="00BC45F0" w:rsidP="00BC45F0">
                          <w:pPr>
                            <w:pStyle w:val="Subtitle"/>
                          </w:pPr>
                          <w:r>
                            <w:t>Facilisis gravida neque convallis a cras semper auctor neque vitae. Ullamcorper morbi tincidunt ornare massa eget egestas purus viverra accumsan. Sit amet purus gravida quis blandit turpis cursus in. Magnis dis parturient montes nascetur. Praesent tristique magna sit amet purus gravida quis. Nec dui nunc mattis enim ut tellus elementum sagittis. Gravida cum sociis natoque penatibus et. Porttitor massa id neque aliquam vestibulum morbi blandit cursus. Magna sit amet purus gravida quis. Consectetur a erat nam at lectus urna. Fermentum dui faucibus in ornare quam viverra orci sagittis. Sed nisi lacus sed viverra tellus in. Venenatis tellus in metus vulputate eu scelerisque. Elementum curabitur vitae nunc sed velit.</w:t>
                          </w:r>
                        </w:p>
                        <w:p w14:paraId="1E49E6A6" w14:textId="77777777" w:rsidR="00BC45F0" w:rsidRDefault="00BC45F0" w:rsidP="00BC45F0">
                          <w:pPr>
                            <w:pStyle w:val="Subtitle"/>
                          </w:pPr>
                        </w:p>
                        <w:p w14:paraId="14222348" w14:textId="77777777" w:rsidR="00BC45F0" w:rsidRDefault="00BC45F0" w:rsidP="00BC45F0">
                          <w:pPr>
                            <w:pStyle w:val="Subtitle"/>
                          </w:pPr>
                          <w:r>
                            <w:t>Habitant morbi tristique senectus et. Nec tincidunt praesent semper feugiat nibh sed pulvinar. Posuere lorem ipsum dolor sit amet consectetur adipiscing elit. Iaculis at erat pellentesque adipiscing commodo. Et ligula ullamcorper malesuada proin libero. Sed euismod nisi porta lorem mollis aliquam. Risus commodo viverra maecenas accumsan lacus vel. Mauris pharetra et ultrices neque ornare aenean euismod elementum nisi. Scelerisque purus semper eget duis at tellus at. Ornare lectus sit amet est placerat in egestas erat imperdiet.</w:t>
                          </w:r>
                        </w:p>
                        <w:p w14:paraId="7CB044BD" w14:textId="77777777" w:rsidR="00BC45F0" w:rsidRDefault="00BC45F0" w:rsidP="00BC45F0">
                          <w:pPr>
                            <w:pStyle w:val="Subtitle"/>
                          </w:pPr>
                        </w:p>
                        <w:p w14:paraId="1EB6CCC6" w14:textId="114A00B9" w:rsidR="00E520D5" w:rsidRDefault="00BC45F0" w:rsidP="00BC45F0">
                          <w:pPr>
                            <w:pStyle w:val="Subtitle"/>
                          </w:pPr>
                          <w:r>
                            <w:t>Fermentum leo vel orci porta non. Vel fringilla est ullamcorper eget nulla facilisi etiam. Praesent elementum facilisis leo vel fringilla. Viverra mauris in aliquam sem fringilla ut morbi. Posuere sollicitudin aliquam ultrices sagittis orci a scelerisque purus. Mauris nunc congue nisi vitae suscipit tellus mauris a. Dictum fusce ut placerat orci. Purus ut faucibus pulvinar elementum integer enim neque volutpat ac. Nunc mi ipsum faucibus vitae. Ante metus dictum at tempor commodo ullamcorper a lacus. Consectetur adipiscing elit ut aliquam. Arcu ac tortor dignissim convallis aenean.</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52E5CC8E" wp14:editId="54E534F5">
                    <wp:simplePos x="0" y="0"/>
                    <mc:AlternateContent>
                      <mc:Choice Requires="wp14">
                        <wp:positionH relativeFrom="margin">
                          <wp14:pctPosHOffset>-3500</wp14:pctPosHOffset>
                        </wp:positionH>
                      </mc:Choice>
                      <mc:Fallback>
                        <wp:positionH relativeFrom="page">
                          <wp:posOffset>462280</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6720840" cy="6297930"/>
                    <wp:effectExtent l="0" t="0" r="0" b="0"/>
                    <wp:wrapNone/>
                    <wp:docPr id="2" name="Text Box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7"/>
                              <a:stretch>
                                <a:fillRect/>
                              </a:stretch>
                            </a:blipFill>
                            <a:ln w="6350">
                              <a:noFill/>
                            </a:ln>
                            <a:effectLst/>
                          </wps:spPr>
                          <wps:txbx>
                            <w:txbxContent>
                              <w:p w14:paraId="09F693DF" w14:textId="77777777" w:rsidR="00E520D5" w:rsidRDefault="00E520D5">
                                <w:pPr>
                                  <w:pStyle w:val="Header"/>
                                  <w:tabs>
                                    <w:tab w:val="left" w:pos="6765"/>
                                  </w:tab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w14:anchorId="52E5CC8E" id="Text Box 2" o:spid="_x0000_s1027" type="#_x0000_t202" style="position:absolute;margin-left:0;margin-top:0;width:529.2pt;height:495.9pt;z-index:251673600;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" stroked="f" strokeweight=".5pt">
                    <v:fill r:id="rId8" o:title="" recolor="t" rotate="t" type="frame"/>
                    <v:textbox inset="0,0,0,0">
                      <w:txbxContent>
                        <w:p w14:paraId="09F693DF" w14:textId="77777777" w:rsidR="00E520D5" w:rsidRDefault="00E520D5">
                          <w:pPr>
                            <w:pStyle w:val="Header"/>
                            <w:tabs>
                              <w:tab w:val="left" w:pos="6765"/>
                            </w:tabs>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782D7EE1" wp14:editId="046982D1">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4D672" w14:textId="63F8D7D5" w:rsidR="00BC45F0" w:rsidRPr="00BC45F0" w:rsidRDefault="00BC45F0" w:rsidP="00BC45F0">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Content>
                                    <w:r>
                                      <w:rPr>
                                        <w:sz w:val="56"/>
                                        <w:lang w:val="en-GB"/>
                                      </w:rPr>
                                      <w:t xml:space="preserve"> Facilisis gravida neque convallis a cras semper auctor neque vitae. Ullamcorper morbi tincidunt ornare massa eget egestas purus viverra accumsan. Sit amet purus gravida quis blandit turpis cursus in. Magnis dis parturient montes nascetur. Praesent tristique magna sit amet purus gravida quis. Nec dui nunc mattis enim ut tellus elementum sagittis. Gravida cum sociis natoque penatibus et. Porttitor massa id neque aliquam vestibulum morbi blandit cursus. Magna sit amet purus gravida quis. Consectetur a erat nam at lectus urna. Fermentum dui faucibus in ornare quam viverra orci sagittis. Sed nisi lacus sed viverra tellus in. Venenatis tellus in metus vulputate eu scelerisque. Elementum curabitur vitae nunc sed velit.Habitant morbi tristique senectus et. Nec tincidunt praesent semper feugiat nibh sed pulvinar. Posuere lorem ipsum dolor sit amet consectetur adipiscing elit. Iaculis at erat pellentesque adipiscing commodo. Et ligula ullamcorper malesuada proin libero. Sed euismod nisi porta lorem mollis aliquam. Risus commodo viverra maecenas accumsan lacus vel. Mauris pharetra et ultrices neque ornare aenean euismod elementum nisi. Scelerisque purus semper eget duis at tellus at. Ornare lectus sit amet est placerat in egestas erat imperdiet.Fermentum leo vel orci porta non. Vel fringilla est ullamcorper eget nulla facilisi etiam. Praesent elementum facilisis leo vel fringilla. Viverra mauris in aliquam sem fringilla ut morbi. Posuere sollicitudin aliquam ultrices sagittis orci a scelerisque purus. Mauris nunc congue nisi vitae suscipit tellus mauris a. Dictum fusce ut placerat orci. Purus ut faucibus pulvinar elementum integer enim neque volutpat ac. Nunc mi ipsum TOP</w:t>
                                    </w:r>
                                  </w:sdtContent>
                                </w:sdt>
                                <w:r>
                                  <w:rPr>
                                    <w:sz w:val="56"/>
                                  </w:rPr>
                                  <w:t xml:space="preserve"> </w:t>
                                </w:r>
                              </w:p>
                              <w:p w14:paraId="1F63BF03" w14:textId="77777777" w:rsidR="00BC45F0" w:rsidRPr="00BC45F0" w:rsidRDefault="00BC45F0" w:rsidP="00BC45F0">
                                <w:pPr>
                                  <w:pStyle w:val="Title"/>
                                  <w:rPr>
                                    <w:sz w:val="56"/>
                                  </w:rPr>
                                </w:pPr>
                                <w:r w:rsidRPr="00BC45F0">
                                  <w:rPr>
                                    <w:sz w:val="56"/>
                                  </w:rPr>
                                  <w:t>Facilisis gravida neque convallis a cras semper auctor neque vitae. Ullamcorper morbi tincidunt ornare massa eget egestas purus viverra accumsan. Sit amet purus gravida quis blandit turpis cursus in. Magnis dis parturient montes nascetur. Praesent tristique magna sit amet purus gravida quis. Nec dui nunc mattis enim ut tellus elementum sagittis. Gravida cum sociis natoque penatibus et. Porttitor massa id neque aliquam vestibulum morbi blandit cursus. Magna sit amet purus gravida quis. Consectetur a erat nam at lectus urna. Fermentum dui faucibus in ornare quam viverra orci sagittis. Sed nisi lacus sed viverra tellus in. Venenatis tellus in metus vulputate eu scelerisque. Elementum curabitur vitae nunc sed velit.</w:t>
                                </w:r>
                              </w:p>
                              <w:p w14:paraId="50A3A9A2" w14:textId="77777777" w:rsidR="00BC45F0" w:rsidRPr="00BC45F0" w:rsidRDefault="00BC45F0" w:rsidP="00BC45F0">
                                <w:pPr>
                                  <w:pStyle w:val="Title"/>
                                  <w:rPr>
                                    <w:sz w:val="56"/>
                                  </w:rPr>
                                </w:pPr>
                              </w:p>
                              <w:p w14:paraId="31AF99FF" w14:textId="77777777" w:rsidR="00BC45F0" w:rsidRPr="00BC45F0" w:rsidRDefault="00BC45F0" w:rsidP="00BC45F0">
                                <w:pPr>
                                  <w:pStyle w:val="Title"/>
                                  <w:rPr>
                                    <w:sz w:val="56"/>
                                  </w:rPr>
                                </w:pPr>
                                <w:r w:rsidRPr="00BC45F0">
                                  <w:rPr>
                                    <w:sz w:val="56"/>
                                  </w:rPr>
                                  <w:t>Habitant morbi tristique senectus et. Nec tincidunt praesent semper feugiat nibh sed pulvinar. Posuere lorem ipsum dolor sit amet consectetur adipiscing elit. Iaculis at erat pellentesque adipiscing commodo. Et ligula ullamcorper malesuada proin libero. Sed euismod nisi porta lorem mollis aliquam. Risus commodo viverra maecenas accumsan lacus vel. Mauris pharetra et ultrices neque ornare aenean euismod elementum nisi. Scelerisque purus semper eget duis at tellus at. Ornare lectus sit amet est placerat in egestas erat imperdiet.</w:t>
                                </w:r>
                              </w:p>
                              <w:p w14:paraId="38B3A5ED" w14:textId="77777777" w:rsidR="00BC45F0" w:rsidRPr="00BC45F0" w:rsidRDefault="00BC45F0" w:rsidP="00BC45F0">
                                <w:pPr>
                                  <w:pStyle w:val="Title"/>
                                  <w:rPr>
                                    <w:sz w:val="56"/>
                                  </w:rPr>
                                </w:pPr>
                              </w:p>
                              <w:p w14:paraId="5C8928AF" w14:textId="5EF14A37" w:rsidR="00E520D5" w:rsidRDefault="00BC45F0" w:rsidP="00BC45F0">
                                <w:pPr>
                                  <w:pStyle w:val="Title"/>
                                  <w:rPr>
                                    <w:sz w:val="56"/>
                                  </w:rPr>
                                </w:pPr>
                                <w:r w:rsidRPr="00BC45F0">
                                  <w:rPr>
                                    <w:sz w:val="56"/>
                                  </w:rPr>
                                  <w:t>Fermentum leo vel orci porta non. Vel fringilla est ullamcorper eget nulla facilisi etiam. Praesent elementum facilisis leo vel fringilla. Viverra mauris in aliquam sem fringilla ut morbi. Posuere sollicitudin aliquam ultrices sagittis orci a scelerisque purus. Mauris nunc congue nisi vitae suscipit tellus mauris a. Dictum fusce ut placerat orci. Purus ut faucibus pulvinar elementum integer enim neque volutpat ac. Nunc mi ipsum faucibus vitae. Ante metus dictum at tempor commodo ullamcorper a lacus. Consectetur adipiscing elit ut aliquam. Arcu ac tortor dignissim convallis aenean.</w:t>
                                </w:r>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w14:anchorId="782D7EE1" id="Text Box 26" o:spid="_x0000_s1028"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" filled="f" stroked="f">
                    <v:textbox>
                      <w:txbxContent>
                        <w:p w14:paraId="49C4D672" w14:textId="63F8D7D5" w:rsidR="00BC45F0" w:rsidRPr="00BC45F0" w:rsidRDefault="00BC45F0" w:rsidP="00BC45F0">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Content>
                              <w:r>
                                <w:rPr>
                                  <w:sz w:val="56"/>
                                  <w:lang w:val="en-GB"/>
                                </w:rPr>
                                <w:t xml:space="preserve"> Facilisis gravida neque convallis a cras semper auctor neque vitae. Ullamcorper morbi tincidunt ornare massa eget egestas purus viverra accumsan. Sit amet purus gravida quis blandit turpis cursus in. Magnis dis parturient montes nascetur. Praesent tristique magna sit amet purus gravida quis. Nec dui nunc mattis enim ut tellus elementum sagittis. Gravida cum sociis natoque penatibus et. Porttitor massa id neque aliquam vestibulum morbi blandit cursus. Magna sit amet purus gravida quis. Consectetur a erat nam at lectus urna. Fermentum dui faucibus in ornare quam viverra orci sagittis. Sed nisi lacus sed viverra tellus in. Venenatis tellus in metus vulputate eu scelerisque. Elementum curabitur vitae nunc sed velit.Habitant morbi tristique senectus et. Nec tincidunt praesent semper feugiat nibh sed pulvinar. Posuere lorem ipsum dolor sit amet consectetur adipiscing elit. Iaculis at erat pellentesque adipiscing commodo. Et ligula ullamcorper malesuada proin libero. Sed euismod nisi porta lorem mollis aliquam. Risus commodo viverra maecenas accumsan lacus vel. Mauris pharetra et ultrices neque ornare aenean euismod elementum nisi. Scelerisque purus semper eget duis at tellus at. Ornare lectus sit amet est placerat in egestas erat imperdiet.Fermentum leo vel orci porta non. Vel fringilla est ullamcorper eget nulla facilisi etiam. Praesent elementum facilisis leo vel fringilla. Viverra mauris in aliquam sem fringilla ut morbi. Posuere sollicitudin aliquam ultrices sagittis orci a scelerisque purus. Mauris nunc congue nisi vitae suscipit tellus mauris a. Dictum fusce ut placerat orci. Purus ut faucibus pulvinar elementum integer enim neque volutpat ac. Nunc mi ipsum TOP</w:t>
                              </w:r>
                            </w:sdtContent>
                          </w:sdt>
                          <w:r>
                            <w:rPr>
                              <w:sz w:val="56"/>
                            </w:rPr>
                            <w:t xml:space="preserve"> </w:t>
                          </w:r>
                        </w:p>
                        <w:p w14:paraId="1F63BF03" w14:textId="77777777" w:rsidR="00BC45F0" w:rsidRPr="00BC45F0" w:rsidRDefault="00BC45F0" w:rsidP="00BC45F0">
                          <w:pPr>
                            <w:pStyle w:val="Title"/>
                            <w:rPr>
                              <w:sz w:val="56"/>
                            </w:rPr>
                          </w:pPr>
                          <w:r w:rsidRPr="00BC45F0">
                            <w:rPr>
                              <w:sz w:val="56"/>
                            </w:rPr>
                            <w:t>Facilisis gravida neque convallis a cras semper auctor neque vitae. Ullamcorper morbi tincidunt ornare massa eget egestas purus viverra accumsan. Sit amet purus gravida quis blandit turpis cursus in. Magnis dis parturient montes nascetur. Praesent tristique magna sit amet purus gravida quis. Nec dui nunc mattis enim ut tellus elementum sagittis. Gravida cum sociis natoque penatibus et. Porttitor massa id neque aliquam vestibulum morbi blandit cursus. Magna sit amet purus gravida quis. Consectetur a erat nam at lectus urna. Fermentum dui faucibus in ornare quam viverra orci sagittis. Sed nisi lacus sed viverra tellus in. Venenatis tellus in metus vulputate eu scelerisque. Elementum curabitur vitae nunc sed velit.</w:t>
                          </w:r>
                        </w:p>
                        <w:p w14:paraId="50A3A9A2" w14:textId="77777777" w:rsidR="00BC45F0" w:rsidRPr="00BC45F0" w:rsidRDefault="00BC45F0" w:rsidP="00BC45F0">
                          <w:pPr>
                            <w:pStyle w:val="Title"/>
                            <w:rPr>
                              <w:sz w:val="56"/>
                            </w:rPr>
                          </w:pPr>
                        </w:p>
                        <w:p w14:paraId="31AF99FF" w14:textId="77777777" w:rsidR="00BC45F0" w:rsidRPr="00BC45F0" w:rsidRDefault="00BC45F0" w:rsidP="00BC45F0">
                          <w:pPr>
                            <w:pStyle w:val="Title"/>
                            <w:rPr>
                              <w:sz w:val="56"/>
                            </w:rPr>
                          </w:pPr>
                          <w:r w:rsidRPr="00BC45F0">
                            <w:rPr>
                              <w:sz w:val="56"/>
                            </w:rPr>
                            <w:t>Habitant morbi tristique senectus et. Nec tincidunt praesent semper feugiat nibh sed pulvinar. Posuere lorem ipsum dolor sit amet consectetur adipiscing elit. Iaculis at erat pellentesque adipiscing commodo. Et ligula ullamcorper malesuada proin libero. Sed euismod nisi porta lorem mollis aliquam. Risus commodo viverra maecenas accumsan lacus vel. Mauris pharetra et ultrices neque ornare aenean euismod elementum nisi. Scelerisque purus semper eget duis at tellus at. Ornare lectus sit amet est placerat in egestas erat imperdiet.</w:t>
                          </w:r>
                        </w:p>
                        <w:p w14:paraId="38B3A5ED" w14:textId="77777777" w:rsidR="00BC45F0" w:rsidRPr="00BC45F0" w:rsidRDefault="00BC45F0" w:rsidP="00BC45F0">
                          <w:pPr>
                            <w:pStyle w:val="Title"/>
                            <w:rPr>
                              <w:sz w:val="56"/>
                            </w:rPr>
                          </w:pPr>
                        </w:p>
                        <w:p w14:paraId="5C8928AF" w14:textId="5EF14A37" w:rsidR="00E520D5" w:rsidRDefault="00BC45F0" w:rsidP="00BC45F0">
                          <w:pPr>
                            <w:pStyle w:val="Title"/>
                            <w:rPr>
                              <w:sz w:val="56"/>
                            </w:rPr>
                          </w:pPr>
                          <w:r w:rsidRPr="00BC45F0">
                            <w:rPr>
                              <w:sz w:val="56"/>
                            </w:rPr>
                            <w:t>Fermentum leo vel orci porta non. Vel fringilla est ullamcorper eget nulla facilisi etiam. Praesent elementum facilisis leo vel fringilla. Viverra mauris in aliquam sem fringilla ut morbi. Posuere sollicitudin aliquam ultrices sagittis orci a scelerisque purus. Mauris nunc congue nisi vitae suscipit tellus mauris a. Dictum fusce ut placerat orci. Purus ut faucibus pulvinar elementum integer enim neque volutpat ac. Nunc mi ipsum faucibus vitae. Ante metus dictum at tempor commodo ullamcorper a lacus. Consectetur adipiscing elit ut aliquam. Arcu ac tortor dignissim convallis aenean.</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5ECC2FD1" wp14:editId="5A533EF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E090C50"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46A4567D" wp14:editId="2996C670">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65C67F8B"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val="en-GB" w:eastAsia="en-GB"/>
            </w:rPr>
            <mc:AlternateContent>
              <mc:Choice Requires="wps">
                <w:drawing>
                  <wp:anchor distT="0" distB="0" distL="114300" distR="114300" simplePos="0" relativeHeight="251670528" behindDoc="0" locked="0" layoutInCell="1" allowOverlap="1" wp14:anchorId="1847860A" wp14:editId="0AEDEED3">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22DF9CDA"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64EFC92D" wp14:editId="5E05A9D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DCE6B" w14:textId="77777777" w:rsidR="00E520D5" w:rsidRDefault="00045E9A">
                                <w:r>
                                  <w:t>Secret</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64EFC92D" id="Text Box 24" o:spid="_x0000_s1029"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" filled="f" stroked="f">
                    <v:textbox>
                      <w:txbxContent>
                        <w:p w14:paraId="0BEDCE6B" w14:textId="77777777" w:rsidR="00E520D5" w:rsidRDefault="00045E9A">
                          <w:r>
                            <w:t>Secret</w:t>
                          </w:r>
                        </w:p>
                      </w:txbxContent>
                    </v:textbox>
                    <w10:wrap anchorx="margin" anchory="margin"/>
                  </v:shape>
                </w:pict>
              </mc:Fallback>
            </mc:AlternateContent>
          </w:r>
          <w:r>
            <w:rPr>
              <w:sz w:val="56"/>
            </w:rPr>
            <w:br w:type="page"/>
          </w:r>
        </w:p>
      </w:sdtContent>
    </w:sdt>
    <w:sdt>
      <w:sdtPr>
        <w:id w:val="633372245"/>
        <w:placeholder>
          <w:docPart w:val="5F3357EC42FE43D58B3F3946B6172DA2"/>
        </w:placeholder>
        <w:dataBinding w:prefixMappings="xmlns:ns0='http://schemas.openxmlformats.org/package/2006/metadata/core-properties' xmlns:ns1='http://purl.org/dc/elements/1.1/'" w:xpath="/ns0:coreProperties[1]/ns1:title[1]" w:storeItemID="{6C3C8BC8-F283-45AE-878A-BAB7291924A1}"/>
        <w:text/>
      </w:sdtPr>
      <w:sdtEndPr/>
      <w:sdtContent>
        <w:p w14:paraId="17768754" w14:textId="2636558D" w:rsidR="00E520D5" w:rsidRDefault="00BC45F0">
          <w:pPr>
            <w:pStyle w:val="Title"/>
          </w:pPr>
          <w:r>
            <w:rPr>
              <w:lang w:val="en-GB"/>
            </w:rPr>
            <w:t xml:space="preserve"> Facilisis gravida neque convallis a cras semper auctor neque vitae. Ullamcorper morbi tincidunt ornare massa eget egestas purus viverra accumsan. Sit amet purus gravida quis blandit turpis cursus in. Magnis dis parturient montes </w:t>
          </w:r>
          <w:r>
            <w:rPr>
              <w:lang w:val="en-GB"/>
            </w:rPr>
            <w:lastRenderedPageBreak/>
            <w:t xml:space="preserve">nascetur. Praesent tristique magna sit amet purus gravida quis. Nec dui nunc mattis enim ut tellus elementum sagittis. Gravida cum sociis natoque penatibus et. Porttitor massa id neque aliquam vestibulum morbi blandit cursus. Magna sit amet purus </w:t>
          </w:r>
          <w:r>
            <w:rPr>
              <w:lang w:val="en-GB"/>
            </w:rPr>
            <w:lastRenderedPageBreak/>
            <w:t xml:space="preserve">gravida quis. Consectetur a erat nam at lectus urna. Fermentum dui faucibus in ornare quam viverra orci sagittis. Sed nisi lacus sed viverra tellus in. Venenatis tellus in metus vulputate eu scelerisque. Elementum curabitur </w:t>
          </w:r>
          <w:r>
            <w:rPr>
              <w:lang w:val="en-GB"/>
            </w:rPr>
            <w:lastRenderedPageBreak/>
            <w:t xml:space="preserve">vitae nunc sed velit.Habitant morbi tristique senectus et. Nec tincidunt praesent semper feugiat nibh sed pulvinar. Posuere lorem ipsum dolor sit amet consectetur adipiscing elit. Iaculis at erat pellentesque adipiscing commodo. Et ligula </w:t>
          </w:r>
          <w:r>
            <w:rPr>
              <w:lang w:val="en-GB"/>
            </w:rPr>
            <w:lastRenderedPageBreak/>
            <w:t xml:space="preserve">ullamcorper malesuada proin libero. Sed euismod nisi porta lorem mollis aliquam. Risus commodo viverra maecenas accumsan lacus vel. Mauris pharetra et ultrices neque ornare aenean euismod elementum nisi. Scelerisque purus semper eget </w:t>
          </w:r>
          <w:r>
            <w:rPr>
              <w:lang w:val="en-GB"/>
            </w:rPr>
            <w:lastRenderedPageBreak/>
            <w:t xml:space="preserve">duis at tellus at. Ornare lectus sit amet est placerat in egestas erat imperdiet.Fermentum leo vel orci porta non. Vel fringilla est ullamcorper eget nulla facilisi etiam. Praesent elementum facilisis leo vel fringilla. Viverra mauris in aliquam sem </w:t>
          </w:r>
          <w:r>
            <w:rPr>
              <w:lang w:val="en-GB"/>
            </w:rPr>
            <w:lastRenderedPageBreak/>
            <w:t xml:space="preserve">fringilla ut morbi. Posuere sollicitudin aliquam ultrices sagittis orci a scelerisque purus. Mauris nunc congue nisi vitae suscipit tellus mauris a. Dictum fusce ut placerat orci. Purus ut faucibus pulvinar elementum integer </w:t>
          </w:r>
          <w:r>
            <w:rPr>
              <w:lang w:val="en-GB"/>
            </w:rPr>
            <w:lastRenderedPageBreak/>
            <w:t>enim neque volutpat ac. Nunc mi ipsum TOP</w:t>
          </w:r>
        </w:p>
      </w:sdtContent>
    </w:sdt>
    <w:p w14:paraId="39324DE0" w14:textId="77777777" w:rsidR="00E520D5" w:rsidRDefault="00A86D74">
      <w:pPr>
        <w:pStyle w:val="Subtitle"/>
      </w:pPr>
      <w:sdt>
        <w:sdtPr>
          <w:id w:val="1161806749"/>
          <w:placeholder>
            <w:docPart w:val="0DF9F045B387447688A06726E6C4869B"/>
          </w:placeholder>
          <w:dataBinding w:prefixMappings="xmlns:ns0='http://schemas.openxmlformats.org/package/2006/metadata/core-properties' xmlns:ns1='http://purl.org/dc/elements/1.1/'" w:xpath="/ns0:coreProperties[1]/ns1:subject[1]" w:storeItemID="{6C3C8BC8-F283-45AE-878A-BAB7291924A1}"/>
          <w:text/>
        </w:sdtPr>
        <w:sdtEndPr/>
        <w:sdtContent>
          <w:r w:rsidR="00045E9A">
            <w:rPr>
              <w:lang w:val="en-GB"/>
            </w:rPr>
            <w:t>top</w:t>
          </w:r>
        </w:sdtContent>
      </w:sdt>
      <w:r w:rsidR="008F6BD7">
        <w:t xml:space="preserve"> </w:t>
      </w:r>
      <w:r w:rsidR="008F6BD7">
        <w:rPr>
          <w:noProof/>
          <w:lang w:val="en-GB" w:eastAsia="en-GB"/>
        </w:rPr>
        <mc:AlternateContent>
          <mc:Choice Requires="wpg">
            <w:drawing>
              <wp:anchor distT="0" distB="0" distL="182880" distR="182880" simplePos="0" relativeHeight="251676672" behindDoc="0" locked="0" layoutInCell="1" allowOverlap="1" wp14:anchorId="1A51D642" wp14:editId="50954F15">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269"/>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AE766" w14:textId="77777777" w:rsidR="00E520D5" w:rsidRDefault="00045E9A">
                              <w:pPr>
                                <w:pStyle w:val="Subtitle"/>
                                <w:rPr>
                                  <w:color w:val="C8C8B1" w:themeColor="background2"/>
                                </w:rPr>
                              </w:pPr>
                              <w:r>
                                <w:rPr>
                                  <w:color w:val="C8C8B1" w:themeColor="background2"/>
                                </w:rPr>
                                <w:t>Top</w:t>
                              </w:r>
                            </w:p>
                            <w:p w14:paraId="3AFC14CA" w14:textId="77777777" w:rsidR="00045E9A" w:rsidRDefault="00045E9A">
                              <w:pPr>
                                <w:spacing w:line="480" w:lineRule="auto"/>
                                <w:rPr>
                                  <w:color w:val="FFFFFF" w:themeColor="background1"/>
                                </w:rPr>
                              </w:pPr>
                              <w:r>
                                <w:rPr>
                                  <w:color w:val="FFFFFF" w:themeColor="background1"/>
                                </w:rPr>
                                <w:t>generic</w:t>
                              </w: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w14:anchorId="1A51D642" id="Group 14" o:spid="_x0000_s1030"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">
                <v:rect id="Rectangle 18" o:spid="_x0000_s1031" style="position:absolute;top:62980;width:20485;height:28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" fillcolor="#d1282e [3215]" stroked="f"/>
                <v:rect id="Rectangle 17" o:spid="_x0000_s1032" style="position:absolute;width:20485;height:6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" fillcolor="black [3213]" stroked="f"/>
                <v:shape id="Text Box 14" o:spid="_x0000_s1033" type="#_x0000_t202" style="position:absolute;left:1438;top:2157;width:16046;height:86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" filled="f" fillcolor="white [3212]" stroked="f">
                  <v:textbox>
                    <w:txbxContent>
                      <w:p w14:paraId="5A2AE766" w14:textId="77777777" w:rsidR="00E520D5" w:rsidRDefault="00045E9A">
                        <w:pPr>
                          <w:pStyle w:val="Subtitle"/>
                          <w:rPr>
                            <w:color w:val="C8C8B1" w:themeColor="background2"/>
                          </w:rPr>
                        </w:pPr>
                        <w:r>
                          <w:rPr>
                            <w:color w:val="C8C8B1" w:themeColor="background2"/>
                          </w:rPr>
                          <w:t>Top</w:t>
                        </w:r>
                      </w:p>
                      <w:p w14:paraId="3AFC14CA" w14:textId="77777777" w:rsidR="00045E9A" w:rsidRDefault="00045E9A">
                        <w:pPr>
                          <w:spacing w:line="480" w:lineRule="auto"/>
                          <w:rPr>
                            <w:color w:val="FFFFFF" w:themeColor="background1"/>
                          </w:rPr>
                        </w:pPr>
                        <w:r>
                          <w:rPr>
                            <w:color w:val="FFFFFF" w:themeColor="background1"/>
                          </w:rPr>
                          <w:t>generic</w:t>
                        </w:r>
                      </w:p>
                    </w:txbxContent>
                  </v:textbox>
                </v:shape>
                <w10:wrap type="square" anchorx="margin" anchory="margin"/>
              </v:group>
            </w:pict>
          </mc:Fallback>
        </mc:AlternateContent>
      </w:r>
    </w:p>
    <w:tbl>
      <w:tblPr>
        <w:tblStyle w:val="TableGrid"/>
        <w:tblW w:w="0" w:type="auto"/>
        <w:tblLook w:val="04A0" w:firstRow="1" w:lastRow="0" w:firstColumn="1" w:lastColumn="0" w:noHBand="0" w:noVBand="1"/>
      </w:tblPr>
      <w:tblGrid>
        <w:gridCol w:w="6566"/>
        <w:gridCol w:w="3504"/>
      </w:tblGrid>
      <w:tr w:rsidR="00045E9A" w14:paraId="0BADF804" w14:textId="77777777" w:rsidTr="00045E9A">
        <w:tc>
          <w:tcPr>
            <w:tcW w:w="5035" w:type="dxa"/>
          </w:tcPr>
          <w:p w14:paraId="59E2523B" w14:textId="281AD92C" w:rsidR="00045E9A" w:rsidRDefault="00BC45F0" w:rsidP="00BC45F0">
            <w:pPr>
              <w:rPr>
                <w:rStyle w:val="CommentReference"/>
              </w:rPr>
            </w:pPr>
            <w:r>
              <w:rPr>
                <w:lang w:val="en-GB"/>
              </w:rPr>
              <w:lastRenderedPageBreak/>
              <w:t xml:space="preserve">faucibus vitae. Ante metus dictum at tempor commodo ullamcorper a lacus. Consectetur adipiscing elit ut aliquam. Arcu ac tortor dignissim convallis aenean. </w:t>
            </w:r>
            <w:r w:rsidR="00045E9A">
              <w:rPr>
                <w:noProof/>
                <w:lang w:val="en-GB" w:eastAsia="en-GB"/>
              </w:rPr>
              <mc:AlternateContent>
                <mc:Choice Requires="wps">
                  <w:drawing>
                    <wp:anchor distT="91440" distB="91440" distL="114300" distR="114300" simplePos="0" relativeHeight="251678720" behindDoc="0" locked="0" layoutInCell="1" allowOverlap="1" wp14:anchorId="0B07BFCF" wp14:editId="4356203F">
                      <wp:simplePos x="0" y="0"/>
                      <wp:positionH relativeFrom="margin">
                        <wp:align>left</wp:align>
                      </wp:positionH>
                      <mc:AlternateContent>
                        <mc:Choice Requires="wp14">
                          <wp:positionV relativeFrom="margin">
                            <wp14:pctPosVOffset>30000</wp14:pctPosVOffset>
                          </wp:positionV>
                        </mc:Choice>
                        <mc:Fallback>
                          <wp:positionV relativeFrom="page">
                            <wp:posOffset>3291840</wp:posOffset>
                          </wp:positionV>
                        </mc:Fallback>
                      </mc:AlternateContent>
                      <wp:extent cx="3744595" cy="1280160"/>
                      <wp:effectExtent l="0" t="0" r="0" b="0"/>
                      <wp:wrapSquare wrapText="bothSides"/>
                      <wp:docPr id="118" name="Rectangle 118"/>
                      <wp:cNvGraphicFramePr/>
                      <a:graphic xmlns:a="http://schemas.openxmlformats.org/drawingml/2006/main">
                        <a:graphicData uri="http://schemas.microsoft.com/office/word/2010/wordprocessingShape">
                          <wps:wsp>
                            <wps:cNvSpPr/>
                            <wps:spPr>
                              <a:xfrm>
                                <a:off x="0" y="0"/>
                                <a:ext cx="3744595" cy="128016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14:paraId="3426949E" w14:textId="77777777" w:rsidR="00045E9A" w:rsidRDefault="00045E9A">
                                  <w:pPr>
                                    <w:pStyle w:val="Quote"/>
                                    <w:spacing w:after="0"/>
                                  </w:pPr>
                                  <w:r>
                                    <w:t xml:space="preserve"> </w:t>
                                  </w:r>
                                  <w:r>
                                    <w:rPr>
                                      <w:color w:val="000000" w:themeColor="text1"/>
                                    </w:rPr>
                                    <w:t>Secret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63000</wp14:pctWidth>
                      </wp14:sizeRelH>
                      <wp14:sizeRelV relativeFrom="margin">
                        <wp14:pctHeight>0</wp14:pctHeight>
                      </wp14:sizeRelV>
                    </wp:anchor>
                  </w:drawing>
                </mc:Choice>
                <mc:Fallback>
                  <w:pict>
                    <v:rect w14:anchorId="0B07BFCF" id="Rectangle 118" o:spid="_x0000_s1034" style="position:absolute;margin-left:0;margin-top:0;width:294.85pt;height:100.8pt;z-index:251678720;visibility:visible;mso-wrap-style:square;mso-width-percent:630;mso-height-percent:0;mso-top-percent:300;mso-wrap-distance-left:9pt;mso-wrap-distance-top:7.2pt;mso-wrap-distance-right:9pt;mso-wrap-distance-bottom:7.2pt;mso-position-horizontal:left;mso-position-horizontal-relative:margin;mso-position-vertical-relative:margin;mso-width-percent:630;mso-height-percent:0;mso-top-percent:3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" stroked="f" strokeweight="2.25pt">
                      <v:fill r:id="rId9" o:title="" recolor="t" rotate="t" type="tile"/>
                      <v:imagedata recolortarget="#cacab4 [3091]"/>
                      <v:textbox>
                        <w:txbxContent>
                          <w:p w14:paraId="3426949E" w14:textId="77777777" w:rsidR="00045E9A" w:rsidRDefault="00045E9A">
                            <w:pPr>
                              <w:pStyle w:val="Quote"/>
                              <w:spacing w:after="0"/>
                            </w:pPr>
                            <w:r>
                              <w:t xml:space="preserve"> </w:t>
                            </w:r>
                            <w:r>
                              <w:rPr>
                                <w:color w:val="000000" w:themeColor="text1"/>
                              </w:rPr>
                              <w:t>Secret</w:t>
                            </w:r>
                          </w:p>
                        </w:txbxContent>
                      </v:textbox>
                      <w10:wrap type="square" anchorx="margin" anchory="margin"/>
                    </v:rect>
                  </w:pict>
                </mc:Fallback>
              </mc:AlternateContent>
            </w:r>
            <w:r>
              <w:t xml:space="preserve"> </w:t>
            </w:r>
            <w:commentRangeStart w:id="0"/>
            <w:commentRangeStart w:id="1"/>
            <w:r w:rsidR="00045E9A">
              <w:t>Secret</w:t>
            </w:r>
            <w:commentRangeEnd w:id="0"/>
            <w:r w:rsidR="00045E9A">
              <w:rPr>
                <w:rStyle w:val="CommentReference"/>
              </w:rPr>
              <w:commentReference w:id="0"/>
            </w:r>
            <w:commentRangeEnd w:id="1"/>
            <w:r>
              <w:t xml:space="preserve"> </w:t>
            </w:r>
            <w:r>
              <w:rPr>
                <w:lang w:val="en-GB"/>
              </w:rPr>
              <w:t>Ante metus dictum at tempor commodo ullamcorper a lacus. Consectetur adipiscing</w:t>
            </w:r>
          </w:p>
          <w:p w14:paraId="5A7982B0" w14:textId="77777777" w:rsidR="00045E9A" w:rsidRDefault="00045E9A" w:rsidP="00045E9A">
            <w:r>
              <w:t>generic</w:t>
            </w:r>
          </w:p>
        </w:tc>
        <w:tc>
          <w:tcPr>
            <w:tcW w:w="5035" w:type="dxa"/>
          </w:tcPr>
          <w:p w14:paraId="0297914D" w14:textId="77777777" w:rsidR="00045E9A" w:rsidRDefault="00045E9A" w:rsidP="00045E9A">
            <w:r>
              <w:t>Secret</w:t>
            </w:r>
          </w:p>
        </w:tc>
      </w:tr>
    </w:tbl>
    <w:p w14:paraId="2C10580C" w14:textId="77777777" w:rsidR="00E520D5" w:rsidRDefault="00045E9A" w:rsidP="00045E9A">
      <w:r>
        <w:rPr>
          <w:rStyle w:val="CommentReference"/>
        </w:rPr>
        <w:commentReference w:id="1"/>
      </w:r>
      <w:r>
        <w:rPr>
          <w:rStyle w:val="FootnoteReference"/>
        </w:rPr>
        <w:footnoteReference w:id="1"/>
      </w:r>
      <w:r>
        <w:rPr>
          <w:rStyle w:val="EndnoteReference"/>
        </w:rPr>
        <w:endnoteReference w:id="1"/>
      </w:r>
    </w:p>
    <w:sectPr w:rsidR="00E520D5">
      <w:footerReference w:type="default" r:id="rId12"/>
      <w:pgSz w:w="12240" w:h="15840"/>
      <w:pgMar w:top="1080" w:right="1080" w:bottom="1080" w:left="108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fian Khan" w:date="2019-06-13T09:22:00Z" w:initials="SK">
    <w:p w14:paraId="17972973" w14:textId="77777777" w:rsidR="00045E9A" w:rsidRDefault="00045E9A">
      <w:pPr>
        <w:pStyle w:val="CommentText"/>
      </w:pPr>
      <w:r>
        <w:rPr>
          <w:rStyle w:val="CommentReference"/>
        </w:rPr>
        <w:annotationRef/>
      </w:r>
      <w:r>
        <w:t>generic</w:t>
      </w:r>
    </w:p>
  </w:comment>
  <w:comment w:id="1" w:author="Safian Khan" w:date="2019-06-13T09:23:00Z" w:initials="SK">
    <w:p w14:paraId="1D1DDA79" w14:textId="76C9D571" w:rsidR="00045E9A" w:rsidRDefault="00045E9A" w:rsidP="00BC45F0">
      <w:pPr>
        <w:pStyle w:val="CommentText"/>
      </w:pPr>
      <w:r>
        <w:rPr>
          <w:rStyle w:val="CommentReference"/>
        </w:rPr>
        <w:annotationRef/>
      </w:r>
      <w:r w:rsidR="00BC45F0">
        <w:rPr>
          <w:lang w:val="en-GB"/>
        </w:rPr>
        <w:t>ullamcorper a lacus. Consectetur</w:t>
      </w:r>
      <w:r w:rsidR="00BC45F0">
        <w:t xml:space="preserve"> </w:t>
      </w:r>
      <w:bookmarkStart w:id="2" w:name="_GoBack"/>
      <w:bookmarkEnd w:id="2"/>
      <w:r>
        <w:t>Secret</w:t>
      </w:r>
      <w:r w:rsidR="00BC45F0">
        <w:t xml:space="preserve"> </w:t>
      </w:r>
      <w:r w:rsidR="00BC45F0">
        <w:rPr>
          <w:lang w:val="en-GB"/>
        </w:rPr>
        <w:t>Ante metus dictum at tempor commodo ullamcorper a lacus. Consectetur adipiscing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972973" w15:done="0"/>
  <w15:commentEx w15:paraId="1D1DDA79" w15:paraIdParent="1797297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DAD1F" w14:textId="77777777" w:rsidR="00A86D74" w:rsidRDefault="00A86D74">
      <w:pPr>
        <w:spacing w:after="0" w:line="240" w:lineRule="auto"/>
      </w:pPr>
      <w:r>
        <w:separator/>
      </w:r>
    </w:p>
  </w:endnote>
  <w:endnote w:type="continuationSeparator" w:id="0">
    <w:p w14:paraId="0C10C0E6" w14:textId="77777777" w:rsidR="00A86D74" w:rsidRDefault="00A86D74">
      <w:pPr>
        <w:spacing w:after="0" w:line="240" w:lineRule="auto"/>
      </w:pPr>
      <w:r>
        <w:continuationSeparator/>
      </w:r>
    </w:p>
  </w:endnote>
  <w:endnote w:id="1">
    <w:p w14:paraId="769984AA" w14:textId="77777777" w:rsidR="00045E9A" w:rsidRDefault="00045E9A">
      <w:pPr>
        <w:pStyle w:val="EndnoteText"/>
      </w:pPr>
      <w:r>
        <w:rPr>
          <w:rStyle w:val="EndnoteReference"/>
        </w:rPr>
        <w:endnoteRef/>
      </w:r>
      <w:r>
        <w:t xml:space="preserve"> generic</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6E815" w14:textId="77777777" w:rsidR="00E520D5" w:rsidRDefault="008F6BD7">
    <w:pPr>
      <w:pStyle w:val="Footer"/>
    </w:pPr>
    <w:r>
      <w:rPr>
        <w:noProof/>
        <w:lang w:val="en-GB" w:eastAsia="en-GB"/>
      </w:rPr>
      <mc:AlternateContent>
        <mc:Choice Requires="wps">
          <w:drawing>
            <wp:anchor distT="0" distB="0" distL="114300" distR="114300" simplePos="0" relativeHeight="251667456" behindDoc="0" locked="0" layoutInCell="1" allowOverlap="1" wp14:anchorId="12CC459C" wp14:editId="41971F4E">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5734B" w14:textId="77777777" w:rsidR="00E520D5" w:rsidRDefault="00E520D5">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12CC459C" id="_x0000_t202" coordsize="21600,21600" o:spt="202" path="m,l,21600r21600,l21600,xe">
              <v:stroke joinstyle="miter"/>
              <v:path gradientshapeok="t" o:connecttype="rect"/>
            </v:shapetype>
            <v:shape id="Text Box 5" o:spid="_x0000_s1035"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14:paraId="1C95734B" w14:textId="77777777" w:rsidR="00E520D5" w:rsidRDefault="00E520D5">
                    <w:pPr>
                      <w:pStyle w:val="NoSpacing"/>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5D98BE90" wp14:editId="47D3823D">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9F87D" w14:textId="40AF7A13" w:rsidR="00E520D5" w:rsidRDefault="008F6BD7">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BC45F0">
                            <w:rPr>
                              <w:b/>
                              <w:bCs/>
                              <w:noProof/>
                              <w:color w:val="000000" w:themeColor="text1"/>
                              <w:sz w:val="44"/>
                            </w:rPr>
                            <w:t>8</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8BE90" id="_x0000_t202" coordsize="21600,21600" o:spt="202" path="m,l,21600r21600,l21600,xe">
              <v:stroke joinstyle="miter"/>
              <v:path gradientshapeok="t" o:connecttype="rect"/>
            </v:shapetype>
            <v:shape id="Text Box 6" o:spid="_x0000_s1036"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14:paraId="18A9F87D" w14:textId="40AF7A13" w:rsidR="00E520D5" w:rsidRDefault="008F6BD7">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BC45F0">
                      <w:rPr>
                        <w:b/>
                        <w:bCs/>
                        <w:noProof/>
                        <w:color w:val="000000" w:themeColor="text1"/>
                        <w:sz w:val="44"/>
                      </w:rPr>
                      <w:t>8</w:t>
                    </w:r>
                    <w:r>
                      <w:rPr>
                        <w:b/>
                        <w:bCs/>
                        <w:color w:val="000000" w:themeColor="text1"/>
                        <w:sz w:val="44"/>
                      </w:rPr>
                      <w:fldChar w:fldCharType="end"/>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18383588" wp14:editId="3F6A4DF1">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102A1DC"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6C3CDE7B" wp14:editId="762FFCE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327840F7"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A064399" wp14:editId="4D5C0D0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D8B8B57"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B285B" w14:textId="77777777" w:rsidR="00A86D74" w:rsidRDefault="00A86D74">
      <w:pPr>
        <w:spacing w:after="0" w:line="240" w:lineRule="auto"/>
      </w:pPr>
      <w:r>
        <w:separator/>
      </w:r>
    </w:p>
  </w:footnote>
  <w:footnote w:type="continuationSeparator" w:id="0">
    <w:p w14:paraId="64EECBB6" w14:textId="77777777" w:rsidR="00A86D74" w:rsidRDefault="00A86D74">
      <w:pPr>
        <w:spacing w:after="0" w:line="240" w:lineRule="auto"/>
      </w:pPr>
      <w:r>
        <w:continuationSeparator/>
      </w:r>
    </w:p>
  </w:footnote>
  <w:footnote w:id="1">
    <w:p w14:paraId="5F6D04E9" w14:textId="77777777" w:rsidR="00045E9A" w:rsidRDefault="00045E9A">
      <w:pPr>
        <w:pStyle w:val="FootnoteText"/>
      </w:pPr>
      <w:r>
        <w:rPr>
          <w:rStyle w:val="FootnoteReference"/>
        </w:rPr>
        <w:footnoteRef/>
      </w:r>
      <w:r>
        <w:t xml:space="preserve"> generic</w:t>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fian Khan">
    <w15:presenceInfo w15:providerId="AD" w15:userId="S-1-5-21-432030331-593695713-2385373992-3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729"/>
    <w:rsid w:val="00045E9A"/>
    <w:rsid w:val="00896729"/>
    <w:rsid w:val="008F6BD7"/>
    <w:rsid w:val="00A86D74"/>
    <w:rsid w:val="00BC45F0"/>
    <w:rsid w:val="00E520D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5E6E3"/>
  <w15:docId w15:val="{BBAEACE2-3CDA-4CF5-B364-5F5A405A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sid w:val="00045E9A"/>
    <w:rPr>
      <w:sz w:val="16"/>
      <w:szCs w:val="16"/>
    </w:rPr>
  </w:style>
  <w:style w:type="paragraph" w:styleId="CommentText">
    <w:name w:val="annotation text"/>
    <w:basedOn w:val="Normal"/>
    <w:link w:val="CommentTextChar"/>
    <w:uiPriority w:val="99"/>
    <w:semiHidden/>
    <w:unhideWhenUsed/>
    <w:rsid w:val="00045E9A"/>
    <w:pPr>
      <w:spacing w:line="240" w:lineRule="auto"/>
    </w:pPr>
    <w:rPr>
      <w:sz w:val="20"/>
      <w:szCs w:val="20"/>
    </w:rPr>
  </w:style>
  <w:style w:type="character" w:customStyle="1" w:styleId="CommentTextChar">
    <w:name w:val="Comment Text Char"/>
    <w:basedOn w:val="DefaultParagraphFont"/>
    <w:link w:val="CommentText"/>
    <w:uiPriority w:val="99"/>
    <w:semiHidden/>
    <w:rsid w:val="00045E9A"/>
    <w:rPr>
      <w:sz w:val="20"/>
      <w:szCs w:val="20"/>
    </w:rPr>
  </w:style>
  <w:style w:type="paragraph" w:styleId="CommentSubject">
    <w:name w:val="annotation subject"/>
    <w:basedOn w:val="CommentText"/>
    <w:next w:val="CommentText"/>
    <w:link w:val="CommentSubjectChar"/>
    <w:uiPriority w:val="99"/>
    <w:semiHidden/>
    <w:unhideWhenUsed/>
    <w:rsid w:val="00045E9A"/>
    <w:rPr>
      <w:b/>
      <w:bCs/>
    </w:rPr>
  </w:style>
  <w:style w:type="character" w:customStyle="1" w:styleId="CommentSubjectChar">
    <w:name w:val="Comment Subject Char"/>
    <w:basedOn w:val="CommentTextChar"/>
    <w:link w:val="CommentSubject"/>
    <w:uiPriority w:val="99"/>
    <w:semiHidden/>
    <w:rsid w:val="00045E9A"/>
    <w:rPr>
      <w:b/>
      <w:bCs/>
      <w:sz w:val="20"/>
      <w:szCs w:val="20"/>
    </w:rPr>
  </w:style>
  <w:style w:type="table" w:styleId="TableGrid">
    <w:name w:val="Table Grid"/>
    <w:basedOn w:val="TableNormal"/>
    <w:uiPriority w:val="59"/>
    <w:rsid w:val="0004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45E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5E9A"/>
    <w:rPr>
      <w:sz w:val="20"/>
      <w:szCs w:val="20"/>
    </w:rPr>
  </w:style>
  <w:style w:type="character" w:styleId="FootnoteReference">
    <w:name w:val="footnote reference"/>
    <w:basedOn w:val="DefaultParagraphFont"/>
    <w:uiPriority w:val="99"/>
    <w:semiHidden/>
    <w:unhideWhenUsed/>
    <w:rsid w:val="00045E9A"/>
    <w:rPr>
      <w:vertAlign w:val="superscript"/>
    </w:rPr>
  </w:style>
  <w:style w:type="paragraph" w:styleId="EndnoteText">
    <w:name w:val="endnote text"/>
    <w:basedOn w:val="Normal"/>
    <w:link w:val="EndnoteTextChar"/>
    <w:uiPriority w:val="99"/>
    <w:semiHidden/>
    <w:unhideWhenUsed/>
    <w:rsid w:val="00045E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5E9A"/>
    <w:rPr>
      <w:sz w:val="20"/>
      <w:szCs w:val="20"/>
    </w:rPr>
  </w:style>
  <w:style w:type="character" w:styleId="EndnoteReference">
    <w:name w:val="endnote reference"/>
    <w:basedOn w:val="DefaultParagraphFont"/>
    <w:uiPriority w:val="99"/>
    <w:semiHidden/>
    <w:unhideWhenUsed/>
    <w:rsid w:val="00045E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3357EC42FE43D58B3F3946B6172DA2"/>
        <w:category>
          <w:name w:val="General"/>
          <w:gallery w:val="placeholder"/>
        </w:category>
        <w:types>
          <w:type w:val="bbPlcHdr"/>
        </w:types>
        <w:behaviors>
          <w:behavior w:val="content"/>
        </w:behaviors>
        <w:guid w:val="{92CB95FD-4599-444D-A090-96AF113EB148}"/>
      </w:docPartPr>
      <w:docPartBody>
        <w:p w:rsidR="002B2D21" w:rsidRDefault="00C3350B">
          <w:pPr>
            <w:pStyle w:val="5F3357EC42FE43D58B3F3946B6172DA2"/>
          </w:pPr>
          <w:r>
            <w:t>[Type the document title]</w:t>
          </w:r>
        </w:p>
      </w:docPartBody>
    </w:docPart>
    <w:docPart>
      <w:docPartPr>
        <w:name w:val="0DF9F045B387447688A06726E6C4869B"/>
        <w:category>
          <w:name w:val="General"/>
          <w:gallery w:val="placeholder"/>
        </w:category>
        <w:types>
          <w:type w:val="bbPlcHdr"/>
        </w:types>
        <w:behaviors>
          <w:behavior w:val="content"/>
        </w:behaviors>
        <w:guid w:val="{FD31791B-CC5E-4285-965D-E86B35BE77BA}"/>
      </w:docPartPr>
      <w:docPartBody>
        <w:p w:rsidR="002B2D21" w:rsidRDefault="00C3350B">
          <w:pPr>
            <w:pStyle w:val="0DF9F045B387447688A06726E6C4869B"/>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50B"/>
    <w:rsid w:val="002B2D21"/>
    <w:rsid w:val="006634E3"/>
    <w:rsid w:val="00C33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lang w:val="en-US"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lang w:val="en-US" w:eastAsia="en-US"/>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3357EC42FE43D58B3F3946B6172DA2">
    <w:name w:val="5F3357EC42FE43D58B3F3946B6172DA2"/>
  </w:style>
  <w:style w:type="paragraph" w:customStyle="1" w:styleId="0DF9F045B387447688A06726E6C4869B">
    <w:name w:val="0DF9F045B387447688A06726E6C4869B"/>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5B9BD5" w:themeColor="accent1"/>
      <w:sz w:val="28"/>
      <w:szCs w:val="28"/>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lang w:val="en-US" w:eastAsia="en-US"/>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1B76E56C916A41C693A1D38545463F62">
    <w:name w:val="1B76E56C916A41C693A1D38545463F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33830-1E4F-4B5C-A81C-3E42DF82E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1</TotalTime>
  <Pages>10</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TOP</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Facilisis gravida neque convallis a cras semper auctor neque vitae. Ullamcorper morbi tincidunt ornare massa eget egestas purus viverra accumsan. Sit amet purus gravida quis blandit turpis cursus in. Magnis dis parturient montes nascetur. Praesent tristique magna sit amet purus gravida quis. Nec dui nunc mattis enim ut tellus elementum sagittis. Gravida cum sociis natoque penatibus et. Porttitor massa id neque aliquam vestibulum morbi blandit cursus. Magna sit amet purus gravida quis. Consectetur a erat nam at lectus urna. Fermentum dui faucibus in ornare quam viverra orci sagittis. Sed nisi lacus sed viverra tellus in. Venenatis tellus in metus vulputate eu scelerisque. Elementum curabitur vitae nunc sed velit.Habitant morbi tristique senectus et. Nec tincidunt praesent semper feugiat nibh sed pulvinar. Posuere lorem ipsum dolor sit amet consectetur adipiscing elit. Iaculis at erat pellentesque adipiscing commodo. Et ligula ullamcorper malesuada proin libero. Sed euismod nisi porta lorem mollis aliquam. Risus commodo viverra maecenas accumsan lacus vel. Mauris pharetra et ultrices neque ornare aenean euismod elementum nisi. Scelerisque purus semper eget duis at tellus at. Ornare lectus sit amet est placerat in egestas erat imperdiet.Fermentum leo vel orci porta non. Vel fringilla est ullamcorper eget nulla facilisi etiam. Praesent elementum facilisis leo vel fringilla. Viverra mauris in aliquam sem fringilla ut morbi. Posuere sollicitudin aliquam ultrices sagittis orci a scelerisque purus. Mauris nunc congue nisi vitae suscipit tellus mauris a. Dictum fusce ut placerat orci. Purus ut faucibus pulvinar elementum integer enim neque volutpat ac. Nunc mi ipsum TOP</dc:title>
  <dc:subject>top</dc:subject>
  <dc:creator>Safian Khan</dc:creator>
  <cp:lastModifiedBy>Safian Khan</cp:lastModifiedBy>
  <cp:revision>3</cp:revision>
  <dcterms:created xsi:type="dcterms:W3CDTF">2019-06-13T08:25:00Z</dcterms:created>
  <dcterms:modified xsi:type="dcterms:W3CDTF">2019-06-13T10:18:00Z</dcterms:modified>
</cp:coreProperties>
</file>